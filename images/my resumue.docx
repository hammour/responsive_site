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43BED" w14:textId="77777777" w:rsidR="00B2313A" w:rsidRPr="00A21B8D" w:rsidRDefault="00596130">
      <w:pPr>
        <w:pStyle w:val="Title"/>
        <w:rPr>
          <w:rFonts w:asciiTheme="minorHAnsi" w:hAnsiTheme="minorHAnsi" w:cs="Arial"/>
        </w:rPr>
      </w:pPr>
      <w:r w:rsidRPr="00A21B8D">
        <w:rPr>
          <w:rFonts w:asciiTheme="minorHAnsi" w:hAnsiTheme="minorHAnsi" w:cs="Arial"/>
        </w:rPr>
        <w:t>‍‍</w:t>
      </w:r>
      <w:sdt>
        <w:sdtPr>
          <w:rPr>
            <w:rFonts w:asciiTheme="minorHAnsi" w:hAnsiTheme="minorHAnsi" w:cs="Arial"/>
          </w:rPr>
          <w:alias w:val="Your Name"/>
          <w:tag w:val=""/>
          <w:id w:val="1246310863"/>
          <w:placeholder>
            <w:docPart w:val="39AE9369C50440C9AB177FA19FBE3335"/>
          </w:placeholder>
          <w:dataBinding w:prefixMappings="xmlns:ns0='http://purl.org/dc/elements/1.1/' xmlns:ns1='http://schemas.openxmlformats.org/package/2006/metadata/core-properties' " w:xpath="/ns1:coreProperties[1]/ns0:creator[1]" w:storeItemID="{6C3C8BC8-F283-45AE-878A-BAB7291924A1}"/>
          <w:text/>
        </w:sdtPr>
        <w:sdtEndPr/>
        <w:sdtContent>
          <w:r w:rsidR="00021E62" w:rsidRPr="00A21B8D">
            <w:rPr>
              <w:rFonts w:asciiTheme="minorHAnsi" w:hAnsiTheme="minorHAnsi" w:cs="Arial"/>
            </w:rPr>
            <w:t>Tasneem Erwa</w:t>
          </w:r>
        </w:sdtContent>
      </w:sdt>
    </w:p>
    <w:p w14:paraId="63ABDC72" w14:textId="77777777" w:rsidR="00B2313A" w:rsidRPr="00A21B8D" w:rsidRDefault="00D21363">
      <w:pPr>
        <w:rPr>
          <w:rFonts w:cs="Arial"/>
          <w:sz w:val="24"/>
          <w:szCs w:val="24"/>
        </w:rPr>
      </w:pPr>
      <w:sdt>
        <w:sdtPr>
          <w:rPr>
            <w:rFonts w:cs="Arial"/>
            <w:sz w:val="24"/>
            <w:szCs w:val="24"/>
          </w:rPr>
          <w:alias w:val="Address"/>
          <w:tag w:val=""/>
          <w:id w:val="-593780209"/>
          <w:placeholder>
            <w:docPart w:val="8F7802AE8312444A80A9C9B615DC3B33"/>
          </w:placeholder>
          <w:dataBinding w:prefixMappings="xmlns:ns0='http://schemas.microsoft.com/office/2006/coverPageProps' " w:xpath="/ns0:CoverPageProperties[1]/ns0:CompanyAddress[1]" w:storeItemID="{55AF091B-3C7A-41E3-B477-F2FDAA23CFDA}"/>
          <w:text/>
        </w:sdtPr>
        <w:sdtEndPr/>
        <w:sdtContent>
          <w:r w:rsidR="00021E62" w:rsidRPr="00A21B8D">
            <w:rPr>
              <w:rFonts w:cs="Arial"/>
              <w:sz w:val="24"/>
              <w:szCs w:val="24"/>
            </w:rPr>
            <w:t>[1000 Lilly Pad ln, Leander, TX, 78641</w:t>
          </w:r>
          <w:r w:rsidR="00596130" w:rsidRPr="00A21B8D">
            <w:rPr>
              <w:rFonts w:cs="Arial"/>
              <w:sz w:val="24"/>
              <w:szCs w:val="24"/>
            </w:rPr>
            <w:t>]</w:t>
          </w:r>
        </w:sdtContent>
      </w:sdt>
      <w:r w:rsidR="00021E62" w:rsidRPr="00A21B8D">
        <w:rPr>
          <w:rFonts w:cs="Arial"/>
          <w:sz w:val="24"/>
          <w:szCs w:val="24"/>
        </w:rPr>
        <w:t> </w:t>
      </w:r>
      <w:r w:rsidR="00596130" w:rsidRPr="00A21B8D">
        <w:rPr>
          <w:rFonts w:cs="Arial"/>
          <w:sz w:val="24"/>
          <w:szCs w:val="24"/>
        </w:rPr>
        <w:t> </w:t>
      </w:r>
      <w:sdt>
        <w:sdtPr>
          <w:rPr>
            <w:rFonts w:cs="Arial"/>
            <w:sz w:val="24"/>
            <w:szCs w:val="24"/>
          </w:rPr>
          <w:alias w:val="Telephone"/>
          <w:tag w:val=""/>
          <w:id w:val="-1416317146"/>
          <w:placeholder>
            <w:docPart w:val="CA04B81F5E2743729C300BB9F3BF5B28"/>
          </w:placeholder>
          <w:dataBinding w:prefixMappings="xmlns:ns0='http://schemas.microsoft.com/office/2006/coverPageProps' " w:xpath="/ns0:CoverPageProperties[1]/ns0:CompanyPhone[1]" w:storeItemID="{55AF091B-3C7A-41E3-B477-F2FDAA23CFDA}"/>
          <w:text/>
        </w:sdtPr>
        <w:sdtEndPr/>
        <w:sdtContent>
          <w:r w:rsidR="00021E62" w:rsidRPr="00A21B8D">
            <w:rPr>
              <w:rFonts w:cs="Arial"/>
              <w:sz w:val="24"/>
              <w:szCs w:val="24"/>
            </w:rPr>
            <w:t>512-299-2752</w:t>
          </w:r>
        </w:sdtContent>
      </w:sdt>
      <w:r w:rsidR="00596130" w:rsidRPr="00A21B8D">
        <w:rPr>
          <w:rFonts w:cs="Arial"/>
          <w:sz w:val="24"/>
          <w:szCs w:val="24"/>
        </w:rPr>
        <w:t> | </w:t>
      </w:r>
      <w:sdt>
        <w:sdtPr>
          <w:rPr>
            <w:rFonts w:cs="Arial"/>
            <w:sz w:val="24"/>
            <w:szCs w:val="24"/>
          </w:rPr>
          <w:alias w:val="Email"/>
          <w:tag w:val=""/>
          <w:id w:val="-391963670"/>
          <w:placeholder>
            <w:docPart w:val="3A6D761A789A4CD98197A392CAD27390"/>
          </w:placeholder>
          <w:dataBinding w:prefixMappings="xmlns:ns0='http://schemas.microsoft.com/office/2006/coverPageProps' " w:xpath="/ns0:CoverPageProperties[1]/ns0:CompanyEmail[1]" w:storeItemID="{55AF091B-3C7A-41E3-B477-F2FDAA23CFDA}"/>
          <w:text/>
        </w:sdtPr>
        <w:sdtEndPr/>
        <w:sdtContent>
          <w:r w:rsidR="00021E62" w:rsidRPr="00A21B8D">
            <w:rPr>
              <w:rFonts w:cs="Arial"/>
              <w:sz w:val="24"/>
              <w:szCs w:val="24"/>
            </w:rPr>
            <w:t>tasneemerwa@gmail.com</w:t>
          </w:r>
        </w:sdtContent>
      </w:sdt>
    </w:p>
    <w:p w14:paraId="5334EA3D" w14:textId="77777777" w:rsidR="00021E62" w:rsidRPr="00A21B8D" w:rsidRDefault="00021E62" w:rsidP="00021E62">
      <w:pPr>
        <w:autoSpaceDE w:val="0"/>
        <w:autoSpaceDN w:val="0"/>
        <w:adjustRightInd w:val="0"/>
        <w:spacing w:after="0"/>
        <w:jc w:val="center"/>
        <w:rPr>
          <w:rFonts w:cs="Arial"/>
          <w:b/>
          <w:bCs/>
          <w:sz w:val="24"/>
          <w:szCs w:val="24"/>
        </w:rPr>
      </w:pPr>
    </w:p>
    <w:p w14:paraId="300B046C" w14:textId="77777777" w:rsidR="00021E62" w:rsidRPr="00A21B8D" w:rsidRDefault="00021E62" w:rsidP="00021E62">
      <w:pPr>
        <w:autoSpaceDE w:val="0"/>
        <w:autoSpaceDN w:val="0"/>
        <w:adjustRightInd w:val="0"/>
        <w:spacing w:after="0"/>
        <w:jc w:val="center"/>
        <w:rPr>
          <w:rFonts w:cs="Arial"/>
          <w:b/>
          <w:bCs/>
          <w:sz w:val="24"/>
          <w:szCs w:val="24"/>
        </w:rPr>
      </w:pPr>
    </w:p>
    <w:p w14:paraId="31B56A0B" w14:textId="77777777" w:rsidR="00021E62" w:rsidRPr="00A21B8D" w:rsidRDefault="00021E62" w:rsidP="00021E62">
      <w:pPr>
        <w:autoSpaceDE w:val="0"/>
        <w:autoSpaceDN w:val="0"/>
        <w:adjustRightInd w:val="0"/>
        <w:spacing w:after="0"/>
        <w:jc w:val="center"/>
        <w:rPr>
          <w:rFonts w:cs="Arial"/>
          <w:sz w:val="24"/>
          <w:szCs w:val="24"/>
        </w:rPr>
      </w:pPr>
      <w:r w:rsidRPr="00A21B8D">
        <w:rPr>
          <w:rFonts w:cs="Arial"/>
          <w:b/>
          <w:bCs/>
          <w:sz w:val="24"/>
          <w:szCs w:val="24"/>
        </w:rPr>
        <w:t>EARLY CHILDHOOD EDUCATOR</w:t>
      </w:r>
    </w:p>
    <w:p w14:paraId="17B1F46D" w14:textId="77777777" w:rsidR="00021E62" w:rsidRPr="00A21B8D" w:rsidRDefault="00021E62" w:rsidP="00021E62">
      <w:pPr>
        <w:autoSpaceDE w:val="0"/>
        <w:autoSpaceDN w:val="0"/>
        <w:adjustRightInd w:val="0"/>
        <w:spacing w:after="0"/>
        <w:rPr>
          <w:rFonts w:cs="Arial"/>
          <w:sz w:val="24"/>
          <w:szCs w:val="24"/>
        </w:rPr>
      </w:pPr>
    </w:p>
    <w:p w14:paraId="20FAB791" w14:textId="77777777" w:rsidR="00021E62" w:rsidRPr="00A21B8D" w:rsidRDefault="00021E62" w:rsidP="00021E62">
      <w:pPr>
        <w:autoSpaceDE w:val="0"/>
        <w:autoSpaceDN w:val="0"/>
        <w:adjustRightInd w:val="0"/>
        <w:spacing w:after="0"/>
        <w:rPr>
          <w:rFonts w:cs="Arial"/>
          <w:sz w:val="24"/>
          <w:szCs w:val="24"/>
        </w:rPr>
      </w:pPr>
    </w:p>
    <w:p w14:paraId="4D60F178" w14:textId="77777777" w:rsidR="00021E62" w:rsidRPr="00A21B8D" w:rsidRDefault="00021E62" w:rsidP="00021E62">
      <w:pPr>
        <w:autoSpaceDE w:val="0"/>
        <w:autoSpaceDN w:val="0"/>
        <w:adjustRightInd w:val="0"/>
        <w:spacing w:after="0"/>
        <w:jc w:val="center"/>
        <w:rPr>
          <w:rFonts w:cs="Arial"/>
          <w:sz w:val="24"/>
          <w:szCs w:val="24"/>
        </w:rPr>
      </w:pPr>
      <w:r w:rsidRPr="00A21B8D">
        <w:rPr>
          <w:rFonts w:cs="Arial"/>
          <w:b/>
          <w:bCs/>
          <w:sz w:val="24"/>
          <w:szCs w:val="24"/>
        </w:rPr>
        <w:t>~ With Interpersonal &amp; Motivational Expertise ~</w:t>
      </w:r>
    </w:p>
    <w:p w14:paraId="1B1C607D" w14:textId="77777777" w:rsidR="00021E62" w:rsidRPr="00A21B8D" w:rsidRDefault="00021E62" w:rsidP="00021E62">
      <w:pPr>
        <w:autoSpaceDE w:val="0"/>
        <w:autoSpaceDN w:val="0"/>
        <w:adjustRightInd w:val="0"/>
        <w:spacing w:after="0"/>
        <w:rPr>
          <w:rFonts w:cs="Arial"/>
          <w:sz w:val="24"/>
          <w:szCs w:val="24"/>
        </w:rPr>
      </w:pPr>
    </w:p>
    <w:p w14:paraId="2AAE515C" w14:textId="77777777" w:rsidR="00021E62" w:rsidRPr="00A21B8D" w:rsidRDefault="00021E62" w:rsidP="00021E62">
      <w:pPr>
        <w:autoSpaceDE w:val="0"/>
        <w:autoSpaceDN w:val="0"/>
        <w:adjustRightInd w:val="0"/>
        <w:spacing w:after="0"/>
        <w:rPr>
          <w:rFonts w:cs="Arial"/>
          <w:sz w:val="24"/>
          <w:szCs w:val="24"/>
        </w:rPr>
      </w:pPr>
    </w:p>
    <w:p w14:paraId="7C7407DE" w14:textId="77777777" w:rsidR="00021E62" w:rsidRPr="00A21B8D" w:rsidRDefault="00021E62" w:rsidP="00021E62">
      <w:pPr>
        <w:tabs>
          <w:tab w:val="left" w:pos="465"/>
        </w:tabs>
        <w:autoSpaceDE w:val="0"/>
        <w:autoSpaceDN w:val="0"/>
        <w:adjustRightInd w:val="0"/>
        <w:spacing w:after="0"/>
        <w:rPr>
          <w:rFonts w:cs="Arial"/>
          <w:sz w:val="24"/>
          <w:szCs w:val="24"/>
        </w:rPr>
      </w:pPr>
    </w:p>
    <w:p w14:paraId="0A5EBA80" w14:textId="77777777" w:rsidR="00021E62" w:rsidRPr="00A21B8D" w:rsidRDefault="00021E62" w:rsidP="00A1235C">
      <w:pPr>
        <w:autoSpaceDE w:val="0"/>
        <w:autoSpaceDN w:val="0"/>
        <w:adjustRightInd w:val="0"/>
        <w:spacing w:after="0"/>
        <w:jc w:val="both"/>
        <w:rPr>
          <w:rFonts w:cs="Arial"/>
          <w:sz w:val="24"/>
          <w:szCs w:val="24"/>
        </w:rPr>
      </w:pPr>
      <w:r w:rsidRPr="00A21B8D">
        <w:rPr>
          <w:rFonts w:cs="Arial"/>
          <w:sz w:val="24"/>
          <w:szCs w:val="24"/>
        </w:rPr>
        <w:tab/>
        <w:t>Proactive, high energy individual with a proven ability to build trust and develop effective relationships. Proven track record in learning and development. Effectively performs at the highest level in difficult and challenging environments. Excellent organizational skills, combined with the ability to adapt to new challenges. Expertise in handling and resolution of a wide range of management issues. Outstanding interpersonal and communication skills, with expertise in dealing with people from diverse backgrounds and cultures. Resourceful and reliable professional offering successes by working with children and youth from all backgrounds, cultures, abilities and ages. Regarded for staying calm in times of crisis. Strong follow-through, administrative and time management capabilities. Highly articulate demonstrating excellent interpersonal skills across all levels including students, colleagues, administrators, and parents. Flexible in assuming a leadership or support role. Compassionate and caring with well-grounded decision making capability. Eager to apply skills, education and ambition in an educational setting. Strengths:</w:t>
      </w:r>
    </w:p>
    <w:p w14:paraId="6F2574DF" w14:textId="77777777" w:rsidR="00021E62" w:rsidRPr="00A21B8D" w:rsidRDefault="00021E62" w:rsidP="00021E62">
      <w:pPr>
        <w:tabs>
          <w:tab w:val="left" w:pos="465"/>
        </w:tabs>
        <w:autoSpaceDE w:val="0"/>
        <w:autoSpaceDN w:val="0"/>
        <w:adjustRightInd w:val="0"/>
        <w:spacing w:after="0"/>
        <w:rPr>
          <w:rFonts w:cs="Arial"/>
          <w:sz w:val="24"/>
          <w:szCs w:val="24"/>
        </w:rPr>
      </w:pPr>
    </w:p>
    <w:p w14:paraId="0B018DF2"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Confidentiality Assurance</w:t>
      </w:r>
      <w:r w:rsidRPr="00A21B8D">
        <w:rPr>
          <w:rFonts w:cs="Arial"/>
          <w:sz w:val="24"/>
          <w:szCs w:val="24"/>
        </w:rPr>
        <w:tab/>
      </w:r>
      <w:r w:rsidRPr="00A21B8D">
        <w:rPr>
          <w:rFonts w:cs="Arial"/>
          <w:sz w:val="24"/>
          <w:szCs w:val="24"/>
        </w:rPr>
        <w:t>   Behavior Modification</w:t>
      </w:r>
    </w:p>
    <w:p w14:paraId="55AF2500"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Lesson Design &amp; Development</w:t>
      </w:r>
      <w:r w:rsidRPr="00A21B8D">
        <w:rPr>
          <w:rFonts w:cs="Arial"/>
          <w:sz w:val="24"/>
          <w:szCs w:val="24"/>
        </w:rPr>
        <w:tab/>
      </w:r>
      <w:r w:rsidRPr="00A21B8D">
        <w:rPr>
          <w:rFonts w:cs="Arial"/>
          <w:sz w:val="24"/>
          <w:szCs w:val="24"/>
        </w:rPr>
        <w:t>   Remediation &amp; Modification</w:t>
      </w:r>
    </w:p>
    <w:p w14:paraId="3B2B51A8"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Implementation Strategies</w:t>
      </w:r>
      <w:r w:rsidRPr="00A21B8D">
        <w:rPr>
          <w:rFonts w:cs="Arial"/>
          <w:sz w:val="24"/>
          <w:szCs w:val="24"/>
        </w:rPr>
        <w:tab/>
      </w:r>
      <w:r w:rsidRPr="00A21B8D">
        <w:rPr>
          <w:rFonts w:cs="Arial"/>
          <w:sz w:val="24"/>
          <w:szCs w:val="24"/>
        </w:rPr>
        <w:t>   Lesson Plans</w:t>
      </w:r>
    </w:p>
    <w:p w14:paraId="07E88003"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Curriculum Design and Development</w:t>
      </w:r>
      <w:r w:rsidRPr="00A21B8D">
        <w:rPr>
          <w:rFonts w:cs="Arial"/>
          <w:sz w:val="24"/>
          <w:szCs w:val="24"/>
        </w:rPr>
        <w:tab/>
      </w:r>
      <w:r w:rsidRPr="00A21B8D">
        <w:rPr>
          <w:rFonts w:cs="Arial"/>
          <w:sz w:val="24"/>
          <w:szCs w:val="24"/>
        </w:rPr>
        <w:t>   Conflict Resolution</w:t>
      </w:r>
    </w:p>
    <w:p w14:paraId="7D83AEBB"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Parent Involvement</w:t>
      </w:r>
      <w:r w:rsidRPr="00A21B8D">
        <w:rPr>
          <w:rFonts w:cs="Arial"/>
          <w:sz w:val="24"/>
          <w:szCs w:val="24"/>
        </w:rPr>
        <w:tab/>
      </w:r>
      <w:r w:rsidRPr="00A21B8D">
        <w:rPr>
          <w:rFonts w:cs="Arial"/>
          <w:sz w:val="24"/>
          <w:szCs w:val="24"/>
        </w:rPr>
        <w:t>   Multi Culture &amp; Ethnic Awareness</w:t>
      </w:r>
    </w:p>
    <w:p w14:paraId="3FD32C40" w14:textId="77777777" w:rsidR="00021E62" w:rsidRPr="00A21B8D" w:rsidRDefault="00021E62" w:rsidP="00021E62">
      <w:pPr>
        <w:tabs>
          <w:tab w:val="left" w:pos="465"/>
          <w:tab w:val="left" w:pos="4860"/>
        </w:tabs>
        <w:autoSpaceDE w:val="0"/>
        <w:autoSpaceDN w:val="0"/>
        <w:adjustRightInd w:val="0"/>
        <w:spacing w:after="0"/>
        <w:rPr>
          <w:rFonts w:cs="Arial"/>
          <w:sz w:val="24"/>
          <w:szCs w:val="24"/>
        </w:rPr>
      </w:pPr>
      <w:r w:rsidRPr="00A21B8D">
        <w:rPr>
          <w:rFonts w:cs="Arial"/>
          <w:sz w:val="24"/>
          <w:szCs w:val="24"/>
        </w:rPr>
        <w:tab/>
      </w:r>
      <w:r w:rsidRPr="00A21B8D">
        <w:rPr>
          <w:rFonts w:cs="Arial"/>
          <w:sz w:val="24"/>
          <w:szCs w:val="24"/>
        </w:rPr>
        <w:t>   Student Assessment</w:t>
      </w:r>
      <w:r w:rsidRPr="00A21B8D">
        <w:rPr>
          <w:rFonts w:cs="Arial"/>
          <w:sz w:val="24"/>
          <w:szCs w:val="24"/>
        </w:rPr>
        <w:tab/>
      </w:r>
    </w:p>
    <w:p w14:paraId="235577E1" w14:textId="77777777" w:rsidR="00021E62" w:rsidRPr="00A21B8D" w:rsidRDefault="00021E62" w:rsidP="00021E62">
      <w:pPr>
        <w:autoSpaceDE w:val="0"/>
        <w:autoSpaceDN w:val="0"/>
        <w:adjustRightInd w:val="0"/>
        <w:spacing w:after="0"/>
        <w:rPr>
          <w:rFonts w:cs="Arial"/>
          <w:sz w:val="24"/>
          <w:szCs w:val="24"/>
        </w:rPr>
      </w:pPr>
    </w:p>
    <w:p w14:paraId="20E4CA68" w14:textId="77777777" w:rsidR="00021E62" w:rsidRPr="00A21B8D" w:rsidRDefault="00021E62" w:rsidP="00021E62">
      <w:pPr>
        <w:autoSpaceDE w:val="0"/>
        <w:autoSpaceDN w:val="0"/>
        <w:adjustRightInd w:val="0"/>
        <w:spacing w:after="0"/>
        <w:rPr>
          <w:rFonts w:cs="Arial"/>
          <w:sz w:val="24"/>
          <w:szCs w:val="24"/>
        </w:rPr>
      </w:pPr>
    </w:p>
    <w:p w14:paraId="0435BF31" w14:textId="77777777" w:rsidR="00273CE7" w:rsidRPr="00A21B8D" w:rsidRDefault="00273CE7" w:rsidP="00273CE7">
      <w:pPr>
        <w:pStyle w:val="SectionHeading"/>
        <w:rPr>
          <w:rFonts w:asciiTheme="minorHAnsi" w:hAnsiTheme="minorHAnsi" w:cs="Arial"/>
          <w:szCs w:val="24"/>
        </w:rPr>
      </w:pPr>
      <w:r w:rsidRPr="00A21B8D">
        <w:rPr>
          <w:rFonts w:asciiTheme="minorHAnsi" w:hAnsiTheme="minorHAnsi" w:cs="Arial"/>
          <w:szCs w:val="24"/>
        </w:rPr>
        <w:t>Summary of Experience:</w:t>
      </w:r>
    </w:p>
    <w:p w14:paraId="1CF47240" w14:textId="77777777" w:rsidR="00273CE7" w:rsidRPr="00A21B8D" w:rsidRDefault="00273CE7" w:rsidP="00273CE7">
      <w:pPr>
        <w:tabs>
          <w:tab w:val="left" w:pos="465"/>
        </w:tabs>
        <w:autoSpaceDE w:val="0"/>
        <w:autoSpaceDN w:val="0"/>
        <w:adjustRightInd w:val="0"/>
        <w:spacing w:after="0"/>
        <w:rPr>
          <w:rFonts w:cs="Arial"/>
          <w:b/>
          <w:sz w:val="24"/>
          <w:szCs w:val="24"/>
        </w:rPr>
      </w:pPr>
      <w:r w:rsidRPr="00A21B8D">
        <w:rPr>
          <w:rFonts w:cs="Arial"/>
          <w:b/>
          <w:sz w:val="24"/>
          <w:szCs w:val="24"/>
        </w:rPr>
        <w:t>Private Home School for Arabic Language</w:t>
      </w:r>
    </w:p>
    <w:p w14:paraId="68CFC49C" w14:textId="77777777" w:rsidR="00273CE7" w:rsidRPr="00A21B8D" w:rsidRDefault="00273CE7" w:rsidP="00273CE7">
      <w:pPr>
        <w:tabs>
          <w:tab w:val="left" w:pos="465"/>
        </w:tabs>
        <w:autoSpaceDE w:val="0"/>
        <w:autoSpaceDN w:val="0"/>
        <w:adjustRightInd w:val="0"/>
        <w:spacing w:after="0"/>
        <w:rPr>
          <w:rFonts w:cs="Arial"/>
          <w:b/>
          <w:bCs/>
          <w:sz w:val="24"/>
          <w:szCs w:val="24"/>
        </w:rPr>
      </w:pPr>
      <w:r w:rsidRPr="00A21B8D">
        <w:rPr>
          <w:rFonts w:cs="Arial"/>
          <w:b/>
          <w:bCs/>
          <w:sz w:val="24"/>
          <w:szCs w:val="24"/>
        </w:rPr>
        <w:t>Arabic Language Teacher for Ages 5 to 10 Years Old, 2014 – 2015</w:t>
      </w:r>
    </w:p>
    <w:p w14:paraId="05B679D4" w14:textId="77777777" w:rsidR="00273CE7" w:rsidRPr="00A21B8D" w:rsidRDefault="00273CE7" w:rsidP="00273CE7">
      <w:pPr>
        <w:tabs>
          <w:tab w:val="left" w:pos="465"/>
        </w:tabs>
        <w:autoSpaceDE w:val="0"/>
        <w:autoSpaceDN w:val="0"/>
        <w:adjustRightInd w:val="0"/>
        <w:spacing w:after="0"/>
        <w:rPr>
          <w:rFonts w:cs="Arial"/>
          <w:sz w:val="24"/>
          <w:szCs w:val="24"/>
        </w:rPr>
      </w:pPr>
    </w:p>
    <w:p w14:paraId="446C75BC" w14:textId="77777777" w:rsidR="00273CE7" w:rsidRPr="00A21B8D" w:rsidRDefault="00273CE7" w:rsidP="00273CE7">
      <w:pPr>
        <w:tabs>
          <w:tab w:val="left" w:pos="465"/>
        </w:tabs>
        <w:autoSpaceDE w:val="0"/>
        <w:autoSpaceDN w:val="0"/>
        <w:adjustRightInd w:val="0"/>
        <w:spacing w:after="0"/>
        <w:rPr>
          <w:rFonts w:cs="Arial"/>
          <w:sz w:val="24"/>
          <w:szCs w:val="24"/>
        </w:rPr>
      </w:pPr>
      <w:r w:rsidRPr="00A21B8D">
        <w:rPr>
          <w:rFonts w:cs="Arial"/>
          <w:sz w:val="24"/>
          <w:szCs w:val="24"/>
        </w:rPr>
        <w:t xml:space="preserve">Developed lesson plans that met varied student needs, evaluated and assessed children's </w:t>
      </w:r>
    </w:p>
    <w:p w14:paraId="0FED7E39" w14:textId="77777777" w:rsidR="00273CE7" w:rsidRPr="00A21B8D" w:rsidRDefault="00273CE7" w:rsidP="00123A02">
      <w:pPr>
        <w:tabs>
          <w:tab w:val="left" w:pos="465"/>
        </w:tabs>
        <w:autoSpaceDE w:val="0"/>
        <w:autoSpaceDN w:val="0"/>
        <w:adjustRightInd w:val="0"/>
        <w:spacing w:after="0"/>
        <w:jc w:val="both"/>
        <w:rPr>
          <w:rFonts w:cs="Arial"/>
          <w:sz w:val="24"/>
          <w:szCs w:val="24"/>
        </w:rPr>
      </w:pPr>
      <w:r w:rsidRPr="00A21B8D">
        <w:rPr>
          <w:rFonts w:cs="Arial"/>
          <w:sz w:val="24"/>
          <w:szCs w:val="24"/>
        </w:rPr>
        <w:t xml:space="preserve">Language, and implemented study methodologies to enhance children's progress. Implemented student engaged learning activities including oral projects, listening and </w:t>
      </w:r>
      <w:r w:rsidRPr="00A21B8D">
        <w:rPr>
          <w:rFonts w:cs="Arial"/>
          <w:sz w:val="24"/>
          <w:szCs w:val="24"/>
        </w:rPr>
        <w:lastRenderedPageBreak/>
        <w:t>writing comprehension utilizing computer lab. Provide comprehensive lesson planning, teaching and evaluation.</w:t>
      </w:r>
    </w:p>
    <w:p w14:paraId="25100AC7" w14:textId="77777777" w:rsidR="00A21B8D" w:rsidRDefault="00A21B8D" w:rsidP="00273CE7">
      <w:pPr>
        <w:tabs>
          <w:tab w:val="left" w:pos="465"/>
        </w:tabs>
        <w:autoSpaceDE w:val="0"/>
        <w:autoSpaceDN w:val="0"/>
        <w:adjustRightInd w:val="0"/>
        <w:spacing w:after="0"/>
        <w:rPr>
          <w:rFonts w:cs="Arial"/>
          <w:sz w:val="24"/>
          <w:szCs w:val="24"/>
        </w:rPr>
      </w:pPr>
    </w:p>
    <w:p w14:paraId="737A455D" w14:textId="77777777" w:rsidR="00273CE7" w:rsidRPr="00A21B8D" w:rsidRDefault="00273CE7" w:rsidP="00273CE7">
      <w:pPr>
        <w:tabs>
          <w:tab w:val="left" w:pos="465"/>
        </w:tabs>
        <w:autoSpaceDE w:val="0"/>
        <w:autoSpaceDN w:val="0"/>
        <w:adjustRightInd w:val="0"/>
        <w:spacing w:after="0"/>
        <w:rPr>
          <w:rFonts w:cs="Arial"/>
          <w:b/>
          <w:sz w:val="24"/>
          <w:szCs w:val="24"/>
        </w:rPr>
      </w:pPr>
      <w:r w:rsidRPr="00A21B8D">
        <w:rPr>
          <w:rFonts w:cs="Arial"/>
          <w:b/>
          <w:sz w:val="24"/>
          <w:szCs w:val="24"/>
        </w:rPr>
        <w:t>Home Islamic Studies Tutoring</w:t>
      </w:r>
    </w:p>
    <w:p w14:paraId="34C3EF28" w14:textId="77777777" w:rsidR="00273CE7" w:rsidRPr="00A21B8D" w:rsidRDefault="00273CE7" w:rsidP="00273CE7">
      <w:pPr>
        <w:tabs>
          <w:tab w:val="left" w:pos="465"/>
        </w:tabs>
        <w:autoSpaceDE w:val="0"/>
        <w:autoSpaceDN w:val="0"/>
        <w:adjustRightInd w:val="0"/>
        <w:spacing w:after="0"/>
        <w:rPr>
          <w:rFonts w:cs="Arial"/>
          <w:b/>
          <w:bCs/>
          <w:sz w:val="24"/>
          <w:szCs w:val="24"/>
        </w:rPr>
      </w:pPr>
      <w:r w:rsidRPr="00A21B8D">
        <w:rPr>
          <w:rFonts w:cs="Arial"/>
          <w:b/>
          <w:bCs/>
          <w:sz w:val="24"/>
          <w:szCs w:val="24"/>
        </w:rPr>
        <w:t>Islamic Studies Tutor, 2014 – 2015</w:t>
      </w:r>
    </w:p>
    <w:p w14:paraId="5BBA9A6F" w14:textId="77777777" w:rsidR="00273CE7" w:rsidRPr="00A21B8D" w:rsidRDefault="00273CE7" w:rsidP="00273CE7">
      <w:pPr>
        <w:tabs>
          <w:tab w:val="left" w:pos="465"/>
        </w:tabs>
        <w:autoSpaceDE w:val="0"/>
        <w:autoSpaceDN w:val="0"/>
        <w:adjustRightInd w:val="0"/>
        <w:spacing w:after="0"/>
        <w:rPr>
          <w:rFonts w:cs="Arial"/>
          <w:b/>
          <w:bCs/>
          <w:sz w:val="24"/>
          <w:szCs w:val="24"/>
        </w:rPr>
      </w:pPr>
    </w:p>
    <w:p w14:paraId="20C38A6A" w14:textId="77777777" w:rsidR="00273CE7" w:rsidRPr="00A21B8D" w:rsidRDefault="00273CE7" w:rsidP="00123A02">
      <w:pPr>
        <w:pStyle w:val="ListParagraph"/>
        <w:numPr>
          <w:ilvl w:val="0"/>
          <w:numId w:val="6"/>
        </w:numPr>
        <w:tabs>
          <w:tab w:val="left" w:pos="465"/>
        </w:tabs>
        <w:autoSpaceDE w:val="0"/>
        <w:autoSpaceDN w:val="0"/>
        <w:adjustRightInd w:val="0"/>
        <w:spacing w:after="0"/>
        <w:jc w:val="both"/>
        <w:rPr>
          <w:rFonts w:cs="Arial"/>
          <w:sz w:val="24"/>
          <w:szCs w:val="24"/>
        </w:rPr>
      </w:pPr>
      <w:r w:rsidRPr="00A21B8D">
        <w:rPr>
          <w:rFonts w:cs="Arial"/>
          <w:sz w:val="24"/>
          <w:szCs w:val="24"/>
        </w:rPr>
        <w:t>Tutoring Islamic studies for groups of different families who needed to teach their young children Islamic studies.</w:t>
      </w:r>
    </w:p>
    <w:p w14:paraId="08A1C22D" w14:textId="77777777" w:rsidR="00273CE7" w:rsidRPr="00A21B8D" w:rsidRDefault="00273CE7" w:rsidP="00123A02">
      <w:pPr>
        <w:pStyle w:val="ListParagraph"/>
        <w:numPr>
          <w:ilvl w:val="0"/>
          <w:numId w:val="6"/>
        </w:numPr>
        <w:tabs>
          <w:tab w:val="left" w:pos="465"/>
        </w:tabs>
        <w:autoSpaceDE w:val="0"/>
        <w:autoSpaceDN w:val="0"/>
        <w:adjustRightInd w:val="0"/>
        <w:spacing w:after="0"/>
        <w:jc w:val="both"/>
        <w:rPr>
          <w:rFonts w:cs="Arial"/>
          <w:sz w:val="24"/>
          <w:szCs w:val="24"/>
        </w:rPr>
      </w:pPr>
      <w:r w:rsidRPr="00A21B8D">
        <w:rPr>
          <w:rFonts w:cs="Arial"/>
          <w:sz w:val="24"/>
          <w:szCs w:val="24"/>
        </w:rPr>
        <w:t>I tutored the families' children Islamic studies without fees to support them financially.</w:t>
      </w:r>
    </w:p>
    <w:p w14:paraId="40A2FEA1" w14:textId="77777777" w:rsidR="00273CE7" w:rsidRPr="00A21B8D" w:rsidRDefault="00273CE7" w:rsidP="00123A02">
      <w:pPr>
        <w:pStyle w:val="ListParagraph"/>
        <w:numPr>
          <w:ilvl w:val="0"/>
          <w:numId w:val="6"/>
        </w:numPr>
        <w:tabs>
          <w:tab w:val="left" w:pos="465"/>
        </w:tabs>
        <w:autoSpaceDE w:val="0"/>
        <w:autoSpaceDN w:val="0"/>
        <w:adjustRightInd w:val="0"/>
        <w:spacing w:after="0"/>
        <w:jc w:val="both"/>
        <w:rPr>
          <w:rFonts w:cs="Arial"/>
          <w:sz w:val="24"/>
          <w:szCs w:val="24"/>
        </w:rPr>
      </w:pPr>
      <w:r w:rsidRPr="00A21B8D">
        <w:rPr>
          <w:rFonts w:cs="Arial"/>
          <w:sz w:val="24"/>
          <w:szCs w:val="24"/>
        </w:rPr>
        <w:t>I taught Islamic studies through hands-on activities, stories, and engaging dissection through circle time.</w:t>
      </w:r>
    </w:p>
    <w:p w14:paraId="480F4EDD" w14:textId="77777777" w:rsidR="00273CE7" w:rsidRPr="00A21B8D" w:rsidRDefault="00273CE7" w:rsidP="00123A02">
      <w:pPr>
        <w:pStyle w:val="ListParagraph"/>
        <w:numPr>
          <w:ilvl w:val="0"/>
          <w:numId w:val="6"/>
        </w:numPr>
        <w:tabs>
          <w:tab w:val="left" w:pos="465"/>
        </w:tabs>
        <w:autoSpaceDE w:val="0"/>
        <w:autoSpaceDN w:val="0"/>
        <w:adjustRightInd w:val="0"/>
        <w:spacing w:after="0"/>
        <w:jc w:val="both"/>
        <w:rPr>
          <w:rFonts w:cs="Arial"/>
          <w:sz w:val="24"/>
          <w:szCs w:val="24"/>
        </w:rPr>
      </w:pPr>
      <w:r w:rsidRPr="00A21B8D">
        <w:rPr>
          <w:rFonts w:cs="Arial"/>
          <w:sz w:val="24"/>
          <w:szCs w:val="24"/>
        </w:rPr>
        <w:t>I shared resources with families such as textbooks, story books, and Islamic art activity ideas.</w:t>
      </w:r>
    </w:p>
    <w:p w14:paraId="0E514F1A" w14:textId="77777777" w:rsidR="00273CE7" w:rsidRPr="00A21B8D" w:rsidRDefault="00273CE7" w:rsidP="00273CE7">
      <w:pPr>
        <w:autoSpaceDE w:val="0"/>
        <w:autoSpaceDN w:val="0"/>
        <w:adjustRightInd w:val="0"/>
        <w:spacing w:after="0"/>
        <w:rPr>
          <w:rFonts w:cs="Arial"/>
          <w:sz w:val="24"/>
          <w:szCs w:val="24"/>
        </w:rPr>
      </w:pPr>
      <w:r w:rsidRPr="00A21B8D">
        <w:rPr>
          <w:rFonts w:cs="Arial"/>
          <w:sz w:val="24"/>
          <w:szCs w:val="24"/>
        </w:rPr>
        <w:tab/>
      </w:r>
    </w:p>
    <w:p w14:paraId="6054519D" w14:textId="77777777" w:rsidR="00273CE7" w:rsidRPr="00A21B8D" w:rsidRDefault="00273CE7" w:rsidP="00273CE7">
      <w:pPr>
        <w:pStyle w:val="SectionHeading"/>
        <w:rPr>
          <w:rFonts w:asciiTheme="minorHAnsi" w:hAnsiTheme="minorHAnsi" w:cs="Arial"/>
          <w:szCs w:val="24"/>
        </w:rPr>
      </w:pPr>
      <w:r w:rsidRPr="00A21B8D">
        <w:rPr>
          <w:rFonts w:asciiTheme="minorHAnsi" w:hAnsiTheme="minorHAnsi" w:cs="Arial"/>
          <w:szCs w:val="24"/>
        </w:rPr>
        <w:t>Education &amp; Specialized Training</w:t>
      </w:r>
    </w:p>
    <w:p w14:paraId="1DCBE494" w14:textId="77777777" w:rsidR="00273CE7" w:rsidRPr="00A21B8D" w:rsidRDefault="00273CE7" w:rsidP="00273CE7">
      <w:pPr>
        <w:tabs>
          <w:tab w:val="left" w:pos="465"/>
        </w:tabs>
        <w:autoSpaceDE w:val="0"/>
        <w:autoSpaceDN w:val="0"/>
        <w:adjustRightInd w:val="0"/>
        <w:spacing w:after="0"/>
        <w:rPr>
          <w:rFonts w:cs="Arial"/>
          <w:b/>
          <w:sz w:val="24"/>
          <w:szCs w:val="24"/>
        </w:rPr>
      </w:pPr>
      <w:r w:rsidRPr="00A21B8D">
        <w:rPr>
          <w:rFonts w:cs="Arial"/>
          <w:b/>
          <w:sz w:val="24"/>
          <w:szCs w:val="24"/>
        </w:rPr>
        <w:t>Austin Community College, Austin, TX</w:t>
      </w:r>
    </w:p>
    <w:p w14:paraId="320CD4DD" w14:textId="77777777" w:rsidR="00273CE7" w:rsidRPr="00A21B8D" w:rsidRDefault="00273CE7" w:rsidP="00273CE7">
      <w:pPr>
        <w:tabs>
          <w:tab w:val="left" w:pos="465"/>
        </w:tabs>
        <w:autoSpaceDE w:val="0"/>
        <w:autoSpaceDN w:val="0"/>
        <w:adjustRightInd w:val="0"/>
        <w:spacing w:after="0"/>
        <w:rPr>
          <w:rFonts w:cs="Arial"/>
          <w:b/>
          <w:bCs/>
          <w:sz w:val="24"/>
          <w:szCs w:val="24"/>
        </w:rPr>
      </w:pPr>
      <w:r w:rsidRPr="00A21B8D">
        <w:rPr>
          <w:rFonts w:cs="Arial"/>
          <w:b/>
          <w:bCs/>
          <w:sz w:val="24"/>
          <w:szCs w:val="24"/>
        </w:rPr>
        <w:t>EARLY CHILDHOOD EDUCATION PROGRAM, 2013-2016</w:t>
      </w:r>
    </w:p>
    <w:p w14:paraId="314EE69F" w14:textId="77777777" w:rsidR="00A21B8D" w:rsidRPr="00A21B8D" w:rsidRDefault="00A21B8D" w:rsidP="00273CE7">
      <w:pPr>
        <w:tabs>
          <w:tab w:val="left" w:pos="465"/>
        </w:tabs>
        <w:autoSpaceDE w:val="0"/>
        <w:autoSpaceDN w:val="0"/>
        <w:adjustRightInd w:val="0"/>
        <w:spacing w:after="0"/>
        <w:rPr>
          <w:rFonts w:cs="Arial"/>
          <w:sz w:val="24"/>
          <w:szCs w:val="24"/>
        </w:rPr>
      </w:pPr>
    </w:p>
    <w:p w14:paraId="3AF22E6A" w14:textId="77777777" w:rsidR="00273CE7" w:rsidRPr="00A21B8D" w:rsidRDefault="00273CE7" w:rsidP="00123A02">
      <w:pPr>
        <w:tabs>
          <w:tab w:val="left" w:pos="465"/>
        </w:tabs>
        <w:autoSpaceDE w:val="0"/>
        <w:autoSpaceDN w:val="0"/>
        <w:adjustRightInd w:val="0"/>
        <w:spacing w:after="0"/>
        <w:jc w:val="both"/>
        <w:rPr>
          <w:rFonts w:cs="Arial"/>
          <w:sz w:val="24"/>
          <w:szCs w:val="24"/>
        </w:rPr>
      </w:pPr>
      <w:r w:rsidRPr="00A21B8D">
        <w:rPr>
          <w:rFonts w:cs="Arial"/>
          <w:sz w:val="24"/>
          <w:szCs w:val="24"/>
        </w:rPr>
        <w:t xml:space="preserve">Professional who Get the knowledge and work directly with young children, families and collaborate with other students in a variety of roles in early care and education setting. I had completed more than 352 hours of training that combine between observations and participation.  Maintaining Scholastic Excellence standing as student of 3.9 GPA. </w:t>
      </w:r>
    </w:p>
    <w:p w14:paraId="77EB6B60" w14:textId="77777777" w:rsidR="00273CE7" w:rsidRPr="00A21B8D" w:rsidRDefault="00273CE7" w:rsidP="00273CE7">
      <w:pPr>
        <w:autoSpaceDE w:val="0"/>
        <w:autoSpaceDN w:val="0"/>
        <w:adjustRightInd w:val="0"/>
        <w:spacing w:after="0"/>
        <w:rPr>
          <w:rFonts w:cs="Arial"/>
          <w:sz w:val="24"/>
          <w:szCs w:val="24"/>
        </w:rPr>
      </w:pPr>
    </w:p>
    <w:p w14:paraId="1D833E09" w14:textId="77777777" w:rsidR="00273CE7" w:rsidRPr="00A21B8D" w:rsidRDefault="00273CE7" w:rsidP="00273CE7">
      <w:pPr>
        <w:autoSpaceDE w:val="0"/>
        <w:autoSpaceDN w:val="0"/>
        <w:adjustRightInd w:val="0"/>
        <w:spacing w:after="0"/>
        <w:rPr>
          <w:rFonts w:cs="Arial"/>
          <w:b/>
          <w:sz w:val="24"/>
          <w:szCs w:val="24"/>
        </w:rPr>
      </w:pPr>
      <w:r w:rsidRPr="00A21B8D">
        <w:rPr>
          <w:rFonts w:cs="Arial"/>
          <w:b/>
          <w:sz w:val="24"/>
          <w:szCs w:val="24"/>
        </w:rPr>
        <w:t xml:space="preserve">Studies include, but are not limited to: </w:t>
      </w:r>
    </w:p>
    <w:p w14:paraId="4EEF91FF" w14:textId="77777777" w:rsidR="00A21B8D" w:rsidRPr="00A21B8D" w:rsidRDefault="00A21B8D" w:rsidP="00273CE7">
      <w:pPr>
        <w:autoSpaceDE w:val="0"/>
        <w:autoSpaceDN w:val="0"/>
        <w:adjustRightInd w:val="0"/>
        <w:spacing w:after="0"/>
        <w:rPr>
          <w:rFonts w:cs="Arial"/>
          <w:b/>
          <w:sz w:val="24"/>
          <w:szCs w:val="24"/>
        </w:rPr>
      </w:pPr>
    </w:p>
    <w:p w14:paraId="57C0BC5A"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Designed, developed and implemented activities related to literacy, art, and Math.</w:t>
      </w:r>
    </w:p>
    <w:p w14:paraId="1806A4EF"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Created bulletin boards and informational wall displays.</w:t>
      </w:r>
    </w:p>
    <w:p w14:paraId="51F22F4D"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 xml:space="preserve">Worked with children from 10 month to 5 years of age. </w:t>
      </w:r>
    </w:p>
    <w:p w14:paraId="530D8BF1"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Counseled students based on emotional and behavioral needs.</w:t>
      </w:r>
    </w:p>
    <w:p w14:paraId="49BE76C4"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Instructed a multi-cultural transitional classroom with students coming from disadvantaged backgrounds</w:t>
      </w:r>
    </w:p>
    <w:p w14:paraId="2ADF0B5B"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Supervised activities from sensory to math.</w:t>
      </w:r>
    </w:p>
    <w:p w14:paraId="49C366D8"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Su</w:t>
      </w:r>
      <w:r w:rsidR="00A21B8D" w:rsidRPr="00A21B8D">
        <w:rPr>
          <w:rFonts w:cs="Arial"/>
          <w:sz w:val="24"/>
          <w:szCs w:val="24"/>
        </w:rPr>
        <w:t>pervised and evaluated the well-</w:t>
      </w:r>
      <w:r w:rsidRPr="00A21B8D">
        <w:rPr>
          <w:rFonts w:cs="Arial"/>
          <w:sz w:val="24"/>
          <w:szCs w:val="24"/>
        </w:rPr>
        <w:t>being of each child and managed their educational development.</w:t>
      </w:r>
    </w:p>
    <w:p w14:paraId="684D3C91"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Supported staff in developing curriculum to meet physical, social, emotional, and intellectual needs for each child.</w:t>
      </w:r>
    </w:p>
    <w:p w14:paraId="7619672E"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Controlled behavioral problems through a structured behavior modification system.</w:t>
      </w:r>
    </w:p>
    <w:p w14:paraId="47984E1D"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Cared for children with a variety of medical problems including physical, mental, and psychological.</w:t>
      </w:r>
    </w:p>
    <w:p w14:paraId="38F998DC"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Completed daily reports on each child.</w:t>
      </w:r>
    </w:p>
    <w:p w14:paraId="5A6A0018"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Demonstrated strong classroom management skills.</w:t>
      </w:r>
    </w:p>
    <w:p w14:paraId="2F928032" w14:textId="77777777" w:rsidR="00273CE7" w:rsidRPr="00A21B8D" w:rsidRDefault="00273CE7" w:rsidP="00A21B8D">
      <w:pPr>
        <w:pStyle w:val="ListParagraph"/>
        <w:numPr>
          <w:ilvl w:val="0"/>
          <w:numId w:val="7"/>
        </w:numPr>
        <w:autoSpaceDE w:val="0"/>
        <w:autoSpaceDN w:val="0"/>
        <w:adjustRightInd w:val="0"/>
        <w:spacing w:after="0"/>
        <w:rPr>
          <w:rFonts w:cs="Arial"/>
          <w:sz w:val="24"/>
          <w:szCs w:val="24"/>
        </w:rPr>
      </w:pPr>
      <w:r w:rsidRPr="00A21B8D">
        <w:rPr>
          <w:rFonts w:cs="Arial"/>
          <w:sz w:val="24"/>
          <w:szCs w:val="24"/>
        </w:rPr>
        <w:t>Incorporated various teaching methods to adapt to the students' needs.</w:t>
      </w:r>
    </w:p>
    <w:p w14:paraId="224CD216"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lastRenderedPageBreak/>
        <w:t>Designed a creative program with short-term goals geared to some student's individual academic level.</w:t>
      </w:r>
    </w:p>
    <w:p w14:paraId="78245A40"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Maintained highly productive environment.</w:t>
      </w:r>
    </w:p>
    <w:p w14:paraId="25A7354C"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Designed lessons to encourage and increase self-confidence through role-playing.</w:t>
      </w:r>
    </w:p>
    <w:p w14:paraId="1AB47BC1"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Implemented a behavior modification program within the classroom.</w:t>
      </w:r>
    </w:p>
    <w:p w14:paraId="18FC581C"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Developed a balanced and positive approach to child development.</w:t>
      </w:r>
    </w:p>
    <w:p w14:paraId="23CCD81B"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Developed activities and games to teach children skills in a way that makes learning fun.</w:t>
      </w:r>
    </w:p>
    <w:p w14:paraId="048B448D"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Developed and implemented a balanced literacy program using various methods and assessment techniques to enhance learning.</w:t>
      </w:r>
    </w:p>
    <w:p w14:paraId="6DD1864C"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Developed and implemented an exciting and developmentally appropriate curriculum.</w:t>
      </w:r>
    </w:p>
    <w:p w14:paraId="1A1A10D7"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Developed group and individualized lesson plans to fit the needs of the students while facilitating learning.</w:t>
      </w:r>
    </w:p>
    <w:p w14:paraId="7504CC10"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Exhibited patience, ability, and desire to work with children who have special needs.</w:t>
      </w:r>
    </w:p>
    <w:p w14:paraId="54157859" w14:textId="77777777" w:rsidR="00273CE7" w:rsidRPr="00A21B8D" w:rsidRDefault="00273CE7" w:rsidP="00123A02">
      <w:pPr>
        <w:pStyle w:val="ListParagraph"/>
        <w:numPr>
          <w:ilvl w:val="0"/>
          <w:numId w:val="7"/>
        </w:numPr>
        <w:autoSpaceDE w:val="0"/>
        <w:autoSpaceDN w:val="0"/>
        <w:adjustRightInd w:val="0"/>
        <w:spacing w:after="0"/>
        <w:jc w:val="both"/>
        <w:rPr>
          <w:rFonts w:cs="Arial"/>
          <w:sz w:val="24"/>
          <w:szCs w:val="24"/>
        </w:rPr>
      </w:pPr>
      <w:r w:rsidRPr="00A21B8D">
        <w:rPr>
          <w:rFonts w:cs="Arial"/>
          <w:sz w:val="24"/>
          <w:szCs w:val="24"/>
        </w:rPr>
        <w:t>Collaborated with team on scheduling and curriculum.</w:t>
      </w:r>
    </w:p>
    <w:p w14:paraId="56B6D5F5" w14:textId="77777777" w:rsidR="00273CE7" w:rsidRPr="00A21B8D" w:rsidRDefault="00273CE7" w:rsidP="00273CE7">
      <w:pPr>
        <w:tabs>
          <w:tab w:val="left" w:pos="465"/>
        </w:tabs>
        <w:autoSpaceDE w:val="0"/>
        <w:autoSpaceDN w:val="0"/>
        <w:adjustRightInd w:val="0"/>
        <w:spacing w:after="0"/>
        <w:rPr>
          <w:rFonts w:cs="Arial"/>
          <w:sz w:val="24"/>
          <w:szCs w:val="24"/>
        </w:rPr>
      </w:pPr>
    </w:p>
    <w:p w14:paraId="3F3AF9DC" w14:textId="77777777" w:rsidR="00A21B8D" w:rsidRPr="00A21B8D" w:rsidRDefault="00A21B8D" w:rsidP="00A21B8D">
      <w:pPr>
        <w:tabs>
          <w:tab w:val="left" w:pos="465"/>
        </w:tabs>
        <w:autoSpaceDE w:val="0"/>
        <w:autoSpaceDN w:val="0"/>
        <w:adjustRightInd w:val="0"/>
        <w:spacing w:after="0"/>
        <w:rPr>
          <w:rFonts w:cs="Arial"/>
          <w:sz w:val="24"/>
          <w:szCs w:val="24"/>
        </w:rPr>
      </w:pPr>
    </w:p>
    <w:p w14:paraId="54904F4D" w14:textId="77777777" w:rsidR="00A21B8D" w:rsidRPr="00A21B8D" w:rsidRDefault="00A21B8D" w:rsidP="00A21B8D">
      <w:pPr>
        <w:tabs>
          <w:tab w:val="left" w:pos="465"/>
        </w:tabs>
        <w:autoSpaceDE w:val="0"/>
        <w:autoSpaceDN w:val="0"/>
        <w:adjustRightInd w:val="0"/>
        <w:spacing w:after="0"/>
        <w:rPr>
          <w:rFonts w:cs="Arial"/>
          <w:sz w:val="24"/>
          <w:szCs w:val="24"/>
        </w:rPr>
      </w:pPr>
      <w:r w:rsidRPr="00A21B8D">
        <w:rPr>
          <w:rFonts w:cs="Arial"/>
          <w:b/>
          <w:sz w:val="24"/>
          <w:szCs w:val="24"/>
        </w:rPr>
        <w:t>Austin Community college</w:t>
      </w:r>
    </w:p>
    <w:p w14:paraId="3F3F29C5" w14:textId="77777777" w:rsidR="00A21B8D" w:rsidRPr="00A21B8D" w:rsidRDefault="00A21B8D" w:rsidP="00A21B8D">
      <w:pPr>
        <w:tabs>
          <w:tab w:val="left" w:pos="465"/>
        </w:tabs>
        <w:autoSpaceDE w:val="0"/>
        <w:autoSpaceDN w:val="0"/>
        <w:adjustRightInd w:val="0"/>
        <w:spacing w:after="0"/>
        <w:rPr>
          <w:rFonts w:cs="Arial"/>
          <w:b/>
          <w:bCs/>
          <w:sz w:val="24"/>
          <w:szCs w:val="24"/>
        </w:rPr>
      </w:pPr>
      <w:r w:rsidRPr="00A21B8D">
        <w:rPr>
          <w:rFonts w:cs="Arial"/>
          <w:b/>
          <w:bCs/>
          <w:sz w:val="24"/>
          <w:szCs w:val="24"/>
        </w:rPr>
        <w:t>COMPUTER CLASS, 2015</w:t>
      </w:r>
    </w:p>
    <w:p w14:paraId="75323A83" w14:textId="77777777" w:rsidR="00A21B8D" w:rsidRPr="00A21B8D" w:rsidRDefault="00A21B8D" w:rsidP="00A21B8D">
      <w:pPr>
        <w:autoSpaceDE w:val="0"/>
        <w:autoSpaceDN w:val="0"/>
        <w:adjustRightInd w:val="0"/>
        <w:spacing w:after="0"/>
        <w:rPr>
          <w:rFonts w:cs="Arial"/>
          <w:sz w:val="24"/>
          <w:szCs w:val="24"/>
        </w:rPr>
      </w:pPr>
      <w:r w:rsidRPr="00A21B8D">
        <w:rPr>
          <w:rFonts w:cs="Arial"/>
          <w:sz w:val="24"/>
          <w:szCs w:val="24"/>
        </w:rPr>
        <w:t xml:space="preserve"> </w:t>
      </w:r>
    </w:p>
    <w:p w14:paraId="22FBAC87" w14:textId="77777777" w:rsidR="00A21B8D" w:rsidRPr="00A21B8D" w:rsidRDefault="00A21B8D" w:rsidP="00A21B8D">
      <w:pPr>
        <w:tabs>
          <w:tab w:val="left" w:pos="465"/>
        </w:tabs>
        <w:autoSpaceDE w:val="0"/>
        <w:autoSpaceDN w:val="0"/>
        <w:adjustRightInd w:val="0"/>
        <w:spacing w:after="0"/>
        <w:rPr>
          <w:rFonts w:cs="Arial"/>
          <w:b/>
          <w:sz w:val="24"/>
          <w:szCs w:val="24"/>
        </w:rPr>
      </w:pPr>
      <w:r w:rsidRPr="00A21B8D">
        <w:rPr>
          <w:rFonts w:cs="Arial"/>
          <w:b/>
          <w:sz w:val="24"/>
          <w:szCs w:val="24"/>
        </w:rPr>
        <w:t>Austin Community college</w:t>
      </w:r>
    </w:p>
    <w:p w14:paraId="2C16711D" w14:textId="77777777" w:rsidR="00A21B8D" w:rsidRPr="00A21B8D" w:rsidRDefault="00A21B8D" w:rsidP="00A21B8D">
      <w:pPr>
        <w:tabs>
          <w:tab w:val="left" w:pos="465"/>
        </w:tabs>
        <w:autoSpaceDE w:val="0"/>
        <w:autoSpaceDN w:val="0"/>
        <w:adjustRightInd w:val="0"/>
        <w:spacing w:after="0"/>
        <w:rPr>
          <w:rFonts w:cs="Arial"/>
          <w:b/>
          <w:bCs/>
          <w:sz w:val="24"/>
          <w:szCs w:val="24"/>
        </w:rPr>
      </w:pPr>
      <w:r w:rsidRPr="00A21B8D">
        <w:rPr>
          <w:rFonts w:cs="Arial"/>
          <w:b/>
          <w:bCs/>
          <w:sz w:val="24"/>
          <w:szCs w:val="24"/>
        </w:rPr>
        <w:t>COMMUNICATION CLASS, 2016</w:t>
      </w:r>
    </w:p>
    <w:p w14:paraId="73FE369B" w14:textId="77777777" w:rsidR="00A21B8D" w:rsidRPr="00A21B8D" w:rsidRDefault="00A21B8D" w:rsidP="00A21B8D">
      <w:pPr>
        <w:autoSpaceDE w:val="0"/>
        <w:autoSpaceDN w:val="0"/>
        <w:adjustRightInd w:val="0"/>
        <w:spacing w:after="0"/>
        <w:rPr>
          <w:rFonts w:cs="Arial"/>
          <w:sz w:val="24"/>
          <w:szCs w:val="24"/>
        </w:rPr>
      </w:pPr>
      <w:r w:rsidRPr="00A21B8D">
        <w:rPr>
          <w:rFonts w:cs="Arial"/>
          <w:sz w:val="24"/>
          <w:szCs w:val="24"/>
        </w:rPr>
        <w:t xml:space="preserve"> </w:t>
      </w:r>
    </w:p>
    <w:p w14:paraId="7A81C6AD" w14:textId="77777777" w:rsidR="00A21B8D" w:rsidRPr="00A21B8D" w:rsidRDefault="00A21B8D" w:rsidP="00A21B8D">
      <w:pPr>
        <w:tabs>
          <w:tab w:val="left" w:pos="465"/>
        </w:tabs>
        <w:autoSpaceDE w:val="0"/>
        <w:autoSpaceDN w:val="0"/>
        <w:adjustRightInd w:val="0"/>
        <w:spacing w:after="0"/>
        <w:rPr>
          <w:rFonts w:cs="Arial"/>
          <w:b/>
          <w:sz w:val="24"/>
          <w:szCs w:val="24"/>
        </w:rPr>
      </w:pPr>
      <w:r w:rsidRPr="00A21B8D">
        <w:rPr>
          <w:rFonts w:cs="Arial"/>
          <w:b/>
          <w:sz w:val="24"/>
          <w:szCs w:val="24"/>
        </w:rPr>
        <w:t>Austin Community College</w:t>
      </w:r>
    </w:p>
    <w:p w14:paraId="5FAFCA1D" w14:textId="77777777" w:rsidR="00A21B8D" w:rsidRPr="00A21B8D" w:rsidRDefault="00A21B8D" w:rsidP="00A21B8D">
      <w:pPr>
        <w:tabs>
          <w:tab w:val="left" w:pos="465"/>
        </w:tabs>
        <w:autoSpaceDE w:val="0"/>
        <w:autoSpaceDN w:val="0"/>
        <w:adjustRightInd w:val="0"/>
        <w:spacing w:after="0"/>
        <w:rPr>
          <w:rFonts w:cs="Arial"/>
          <w:b/>
          <w:bCs/>
          <w:sz w:val="24"/>
          <w:szCs w:val="24"/>
        </w:rPr>
      </w:pPr>
      <w:r w:rsidRPr="00A21B8D">
        <w:rPr>
          <w:rFonts w:cs="Arial"/>
          <w:b/>
          <w:bCs/>
          <w:sz w:val="24"/>
          <w:szCs w:val="24"/>
        </w:rPr>
        <w:t xml:space="preserve"> PSYCHOLOGY CLASS, 2015</w:t>
      </w:r>
    </w:p>
    <w:p w14:paraId="75E9B0B2" w14:textId="77777777" w:rsidR="00A21B8D" w:rsidRPr="00A21B8D" w:rsidRDefault="00A21B8D" w:rsidP="00A21B8D">
      <w:pPr>
        <w:autoSpaceDE w:val="0"/>
        <w:autoSpaceDN w:val="0"/>
        <w:adjustRightInd w:val="0"/>
        <w:spacing w:after="0"/>
        <w:rPr>
          <w:rFonts w:cs="Arial"/>
          <w:sz w:val="24"/>
          <w:szCs w:val="24"/>
        </w:rPr>
      </w:pPr>
      <w:r w:rsidRPr="00A21B8D">
        <w:rPr>
          <w:rFonts w:cs="Arial"/>
          <w:sz w:val="24"/>
          <w:szCs w:val="24"/>
        </w:rPr>
        <w:t xml:space="preserve"> </w:t>
      </w:r>
    </w:p>
    <w:p w14:paraId="212C87AA" w14:textId="77777777" w:rsidR="00A21B8D" w:rsidRPr="00A21B8D" w:rsidRDefault="00A21B8D" w:rsidP="00A21B8D">
      <w:pPr>
        <w:tabs>
          <w:tab w:val="left" w:pos="465"/>
        </w:tabs>
        <w:autoSpaceDE w:val="0"/>
        <w:autoSpaceDN w:val="0"/>
        <w:adjustRightInd w:val="0"/>
        <w:spacing w:after="0"/>
        <w:rPr>
          <w:rFonts w:cs="Arial"/>
          <w:sz w:val="24"/>
          <w:szCs w:val="24"/>
        </w:rPr>
      </w:pPr>
      <w:r w:rsidRPr="00A21B8D">
        <w:rPr>
          <w:rFonts w:cs="Arial"/>
          <w:b/>
          <w:sz w:val="24"/>
          <w:szCs w:val="24"/>
        </w:rPr>
        <w:t xml:space="preserve">TECHNOLOGY: </w:t>
      </w:r>
      <w:r w:rsidRPr="00A21B8D">
        <w:rPr>
          <w:rFonts w:cs="Arial"/>
          <w:sz w:val="24"/>
          <w:szCs w:val="24"/>
        </w:rPr>
        <w:t>Word, PowerPoint, Email, Internet Navigation and educational software.</w:t>
      </w:r>
    </w:p>
    <w:p w14:paraId="445D46EB" w14:textId="77777777" w:rsidR="00273CE7" w:rsidRPr="00A21B8D" w:rsidRDefault="00273CE7" w:rsidP="00273CE7">
      <w:pPr>
        <w:rPr>
          <w:rFonts w:cs="Arial"/>
          <w:sz w:val="24"/>
          <w:szCs w:val="24"/>
        </w:rPr>
      </w:pPr>
    </w:p>
    <w:p w14:paraId="49768E1F" w14:textId="77777777" w:rsidR="00B2313A" w:rsidRPr="00A21B8D" w:rsidRDefault="00596130" w:rsidP="00A21B8D">
      <w:pPr>
        <w:pStyle w:val="SectionHeading"/>
        <w:rPr>
          <w:rFonts w:asciiTheme="minorHAnsi" w:hAnsiTheme="minorHAnsi" w:cs="Arial"/>
          <w:szCs w:val="24"/>
        </w:rPr>
      </w:pPr>
      <w:r w:rsidRPr="00A21B8D">
        <w:rPr>
          <w:rFonts w:asciiTheme="minorHAnsi" w:hAnsiTheme="minorHAnsi" w:cs="Arial"/>
          <w:szCs w:val="24"/>
        </w:rPr>
        <w:t>Skills &amp; Abilities</w:t>
      </w:r>
    </w:p>
    <w:p w14:paraId="6437128D" w14:textId="77777777" w:rsidR="00B2313A" w:rsidRPr="00A21B8D" w:rsidRDefault="00596130">
      <w:pPr>
        <w:pStyle w:val="Subsection"/>
        <w:rPr>
          <w:rFonts w:cs="Arial"/>
          <w:sz w:val="24"/>
          <w:szCs w:val="24"/>
        </w:rPr>
      </w:pPr>
      <w:r w:rsidRPr="00A21B8D">
        <w:rPr>
          <w:rFonts w:cs="Arial"/>
          <w:sz w:val="24"/>
          <w:szCs w:val="24"/>
        </w:rPr>
        <w:t>Communication</w:t>
      </w:r>
    </w:p>
    <w:p w14:paraId="2FCF9C84" w14:textId="77777777" w:rsidR="00A21B8D" w:rsidRPr="00A21B8D" w:rsidRDefault="00A21B8D" w:rsidP="00123A02">
      <w:pPr>
        <w:tabs>
          <w:tab w:val="left" w:pos="465"/>
        </w:tabs>
        <w:autoSpaceDE w:val="0"/>
        <w:autoSpaceDN w:val="0"/>
        <w:adjustRightInd w:val="0"/>
        <w:spacing w:after="0"/>
        <w:jc w:val="both"/>
        <w:rPr>
          <w:rFonts w:cs="Arial"/>
          <w:sz w:val="24"/>
          <w:szCs w:val="24"/>
        </w:rPr>
      </w:pPr>
      <w:r w:rsidRPr="00A21B8D">
        <w:rPr>
          <w:rFonts w:cs="Arial"/>
          <w:sz w:val="24"/>
          <w:szCs w:val="24"/>
        </w:rPr>
        <w:t>Interpersonal communicator with my family, friend, co-workers, and peers. Effective listener who shows support, give advice, and empathize with the speaker. Develop relationships with different cultures and background people and show respect and open mindedness.</w:t>
      </w:r>
    </w:p>
    <w:p w14:paraId="4AB44001" w14:textId="77777777" w:rsidR="00A21B8D" w:rsidRDefault="00A21B8D">
      <w:pPr>
        <w:pStyle w:val="Subsection"/>
        <w:rPr>
          <w:rFonts w:cs="Arial"/>
          <w:sz w:val="24"/>
          <w:szCs w:val="24"/>
        </w:rPr>
      </w:pPr>
    </w:p>
    <w:p w14:paraId="00084E38" w14:textId="77777777" w:rsidR="00A21B8D" w:rsidRDefault="00A21B8D">
      <w:pPr>
        <w:pStyle w:val="Subsection"/>
        <w:rPr>
          <w:rFonts w:cs="Arial"/>
          <w:sz w:val="24"/>
          <w:szCs w:val="24"/>
        </w:rPr>
      </w:pPr>
    </w:p>
    <w:p w14:paraId="59AD6461" w14:textId="77777777" w:rsidR="00B2313A" w:rsidRPr="00A21B8D" w:rsidRDefault="00596130">
      <w:pPr>
        <w:pStyle w:val="Subsection"/>
        <w:rPr>
          <w:rFonts w:cs="Arial"/>
          <w:sz w:val="24"/>
          <w:szCs w:val="24"/>
        </w:rPr>
      </w:pPr>
      <w:r w:rsidRPr="00A21B8D">
        <w:rPr>
          <w:rFonts w:cs="Arial"/>
          <w:sz w:val="24"/>
          <w:szCs w:val="24"/>
        </w:rPr>
        <w:t>Leadership</w:t>
      </w:r>
    </w:p>
    <w:p w14:paraId="6BF0B341" w14:textId="77777777" w:rsidR="00A21B8D" w:rsidRDefault="00A21B8D" w:rsidP="00123A02">
      <w:pPr>
        <w:autoSpaceDE w:val="0"/>
        <w:autoSpaceDN w:val="0"/>
        <w:adjustRightInd w:val="0"/>
        <w:spacing w:after="0"/>
        <w:jc w:val="both"/>
        <w:rPr>
          <w:rFonts w:cs="Arial"/>
          <w:sz w:val="24"/>
          <w:szCs w:val="24"/>
        </w:rPr>
      </w:pPr>
      <w:r w:rsidRPr="00A21B8D">
        <w:rPr>
          <w:rFonts w:cs="Arial"/>
          <w:sz w:val="24"/>
          <w:szCs w:val="24"/>
        </w:rPr>
        <w:t xml:space="preserve">Leading group projects and activities in school. Communicate with other group member to ensure the completion of the work, providing help, and feedback. </w:t>
      </w:r>
    </w:p>
    <w:p w14:paraId="0C19C02C" w14:textId="77777777" w:rsidR="00A21B8D" w:rsidRDefault="00A21B8D" w:rsidP="00A21B8D">
      <w:pPr>
        <w:autoSpaceDE w:val="0"/>
        <w:autoSpaceDN w:val="0"/>
        <w:adjustRightInd w:val="0"/>
        <w:spacing w:after="0"/>
        <w:rPr>
          <w:rFonts w:cs="Arial"/>
          <w:sz w:val="24"/>
          <w:szCs w:val="24"/>
        </w:rPr>
      </w:pPr>
    </w:p>
    <w:p w14:paraId="52EE1FB1" w14:textId="63C5C169" w:rsidR="00A21B8D" w:rsidRPr="00A21B8D" w:rsidRDefault="00123A02" w:rsidP="00A21B8D">
      <w:pPr>
        <w:autoSpaceDE w:val="0"/>
        <w:autoSpaceDN w:val="0"/>
        <w:adjustRightInd w:val="0"/>
        <w:spacing w:after="0"/>
        <w:rPr>
          <w:rFonts w:cs="Arial"/>
          <w:b/>
          <w:sz w:val="24"/>
          <w:szCs w:val="24"/>
        </w:rPr>
      </w:pPr>
      <w:r>
        <w:rPr>
          <w:rFonts w:cs="Arial"/>
          <w:b/>
          <w:sz w:val="24"/>
          <w:szCs w:val="24"/>
        </w:rPr>
        <w:t>LANGUAGES</w:t>
      </w:r>
      <w:bookmarkStart w:id="0" w:name="_GoBack"/>
      <w:bookmarkEnd w:id="0"/>
    </w:p>
    <w:p w14:paraId="14429CA0" w14:textId="77777777" w:rsidR="00A21B8D" w:rsidRDefault="00A21B8D" w:rsidP="00A21B8D">
      <w:pPr>
        <w:autoSpaceDE w:val="0"/>
        <w:autoSpaceDN w:val="0"/>
        <w:adjustRightInd w:val="0"/>
        <w:spacing w:after="0"/>
        <w:rPr>
          <w:rFonts w:cs="Arial"/>
          <w:sz w:val="24"/>
          <w:szCs w:val="24"/>
        </w:rPr>
      </w:pPr>
      <w:r>
        <w:rPr>
          <w:rFonts w:cs="Arial"/>
          <w:sz w:val="24"/>
          <w:szCs w:val="24"/>
        </w:rPr>
        <w:t>Arabic</w:t>
      </w:r>
    </w:p>
    <w:p w14:paraId="5A7F5900" w14:textId="77777777" w:rsidR="00A21B8D" w:rsidRPr="00A21B8D" w:rsidRDefault="00A21B8D" w:rsidP="00A21B8D">
      <w:pPr>
        <w:autoSpaceDE w:val="0"/>
        <w:autoSpaceDN w:val="0"/>
        <w:adjustRightInd w:val="0"/>
        <w:spacing w:after="0"/>
        <w:rPr>
          <w:rFonts w:cs="Arial"/>
          <w:sz w:val="24"/>
          <w:szCs w:val="24"/>
        </w:rPr>
      </w:pPr>
      <w:r>
        <w:rPr>
          <w:rFonts w:cs="Arial"/>
          <w:sz w:val="24"/>
          <w:szCs w:val="24"/>
        </w:rPr>
        <w:t>English</w:t>
      </w:r>
    </w:p>
    <w:p w14:paraId="62863BA6" w14:textId="77777777" w:rsidR="00A21B8D" w:rsidRPr="00A21B8D" w:rsidRDefault="00A21B8D" w:rsidP="00A21B8D">
      <w:pPr>
        <w:tabs>
          <w:tab w:val="left" w:pos="465"/>
        </w:tabs>
        <w:autoSpaceDE w:val="0"/>
        <w:autoSpaceDN w:val="0"/>
        <w:adjustRightInd w:val="0"/>
        <w:spacing w:after="0"/>
        <w:rPr>
          <w:rFonts w:cs="Arial"/>
          <w:sz w:val="24"/>
          <w:szCs w:val="24"/>
        </w:rPr>
      </w:pPr>
    </w:p>
    <w:p w14:paraId="52AB49A9" w14:textId="77777777" w:rsidR="00A21B8D" w:rsidRPr="00A21B8D" w:rsidRDefault="00A21B8D" w:rsidP="00A21B8D">
      <w:pPr>
        <w:pStyle w:val="SectionHeading"/>
        <w:rPr>
          <w:rFonts w:asciiTheme="minorHAnsi" w:hAnsiTheme="minorHAnsi" w:cs="Arial"/>
          <w:szCs w:val="24"/>
        </w:rPr>
      </w:pPr>
      <w:r w:rsidRPr="00A21B8D">
        <w:rPr>
          <w:rFonts w:asciiTheme="minorHAnsi" w:hAnsiTheme="minorHAnsi" w:cs="Arial"/>
          <w:szCs w:val="24"/>
        </w:rPr>
        <w:t>Position Desired</w:t>
      </w:r>
    </w:p>
    <w:p w14:paraId="1035C9FD" w14:textId="77777777" w:rsidR="00A21B8D" w:rsidRPr="00A21B8D" w:rsidRDefault="00A21B8D" w:rsidP="00A21B8D">
      <w:pPr>
        <w:autoSpaceDE w:val="0"/>
        <w:autoSpaceDN w:val="0"/>
        <w:adjustRightInd w:val="0"/>
        <w:spacing w:after="0"/>
        <w:rPr>
          <w:rFonts w:cs="Arial"/>
          <w:sz w:val="24"/>
          <w:szCs w:val="24"/>
        </w:rPr>
      </w:pPr>
    </w:p>
    <w:p w14:paraId="7A92B078" w14:textId="77777777" w:rsidR="00A21B8D" w:rsidRPr="00A21B8D" w:rsidRDefault="00A21B8D" w:rsidP="00A21B8D">
      <w:pPr>
        <w:tabs>
          <w:tab w:val="left" w:pos="465"/>
        </w:tabs>
        <w:autoSpaceDE w:val="0"/>
        <w:autoSpaceDN w:val="0"/>
        <w:adjustRightInd w:val="0"/>
        <w:spacing w:after="0"/>
        <w:rPr>
          <w:rFonts w:cs="Arial"/>
          <w:sz w:val="24"/>
          <w:szCs w:val="24"/>
        </w:rPr>
      </w:pPr>
      <w:r w:rsidRPr="00A21B8D">
        <w:rPr>
          <w:rFonts w:cs="Arial"/>
          <w:sz w:val="24"/>
          <w:szCs w:val="24"/>
        </w:rPr>
        <w:t xml:space="preserve">A lead/ assistance teacher who create and maintain fun interactive learning experience to meet the children's learning needs. </w:t>
      </w:r>
    </w:p>
    <w:p w14:paraId="6888E952" w14:textId="77777777" w:rsidR="00A21B8D" w:rsidRPr="00A21B8D" w:rsidRDefault="00A21B8D" w:rsidP="00A21B8D">
      <w:pPr>
        <w:pStyle w:val="SectionHeading"/>
        <w:rPr>
          <w:rFonts w:asciiTheme="minorHAnsi" w:hAnsiTheme="minorHAnsi" w:cs="Arial"/>
          <w:szCs w:val="24"/>
        </w:rPr>
      </w:pPr>
      <w:r w:rsidRPr="00A21B8D">
        <w:rPr>
          <w:rFonts w:asciiTheme="minorHAnsi" w:hAnsiTheme="minorHAnsi" w:cs="Arial"/>
          <w:szCs w:val="24"/>
        </w:rPr>
        <w:t>Professional Interest</w:t>
      </w:r>
    </w:p>
    <w:p w14:paraId="676BE732" w14:textId="77777777" w:rsidR="00A21B8D" w:rsidRPr="00A21B8D" w:rsidRDefault="00A21B8D" w:rsidP="00A21B8D">
      <w:pPr>
        <w:tabs>
          <w:tab w:val="left" w:pos="465"/>
        </w:tabs>
        <w:autoSpaceDE w:val="0"/>
        <w:autoSpaceDN w:val="0"/>
        <w:adjustRightInd w:val="0"/>
        <w:spacing w:after="0"/>
        <w:rPr>
          <w:rFonts w:cs="Arial"/>
          <w:sz w:val="24"/>
          <w:szCs w:val="24"/>
        </w:rPr>
      </w:pPr>
    </w:p>
    <w:p w14:paraId="31916565" w14:textId="77777777" w:rsidR="00A21B8D" w:rsidRPr="00A21B8D" w:rsidRDefault="00A21B8D" w:rsidP="00A21B8D">
      <w:pPr>
        <w:tabs>
          <w:tab w:val="left" w:pos="465"/>
        </w:tabs>
        <w:autoSpaceDE w:val="0"/>
        <w:autoSpaceDN w:val="0"/>
        <w:adjustRightInd w:val="0"/>
        <w:spacing w:after="0"/>
        <w:rPr>
          <w:rFonts w:cs="Arial"/>
          <w:sz w:val="24"/>
          <w:szCs w:val="24"/>
        </w:rPr>
      </w:pPr>
      <w:r w:rsidRPr="00A21B8D">
        <w:rPr>
          <w:rFonts w:cs="Arial"/>
          <w:sz w:val="24"/>
          <w:szCs w:val="24"/>
        </w:rPr>
        <w:t>Working with special need children with different abilities and need to support them in developing and learning to their full potential. Create an inclusion class with both typical and untypical developed children to create a rich learning experience enviroment.</w:t>
      </w:r>
    </w:p>
    <w:p w14:paraId="31EBB3AD" w14:textId="77777777" w:rsidR="00A21B8D" w:rsidRPr="00A21B8D" w:rsidRDefault="00A21B8D" w:rsidP="00A21B8D">
      <w:pPr>
        <w:pStyle w:val="ListBullet"/>
        <w:numPr>
          <w:ilvl w:val="0"/>
          <w:numId w:val="0"/>
        </w:numPr>
        <w:ind w:left="144" w:hanging="144"/>
        <w:rPr>
          <w:rFonts w:cs="Arial"/>
        </w:rPr>
      </w:pPr>
    </w:p>
    <w:sectPr w:rsidR="00A21B8D" w:rsidRPr="00A21B8D">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F294D" w14:textId="77777777" w:rsidR="00D21363" w:rsidRDefault="00D21363">
      <w:pPr>
        <w:spacing w:after="0"/>
      </w:pPr>
      <w:r>
        <w:separator/>
      </w:r>
    </w:p>
  </w:endnote>
  <w:endnote w:type="continuationSeparator" w:id="0">
    <w:p w14:paraId="6FDA0843" w14:textId="77777777" w:rsidR="00D21363" w:rsidRDefault="00D21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Endurance Pro">
    <w:altName w:val="Luminari"/>
    <w:charset w:val="00"/>
    <w:family w:val="swiss"/>
    <w:pitch w:val="variable"/>
    <w:sig w:usb0="A00002AF"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B65F2" w14:textId="77777777" w:rsidR="00021E62" w:rsidRDefault="00021E62">
    <w:pPr>
      <w:pStyle w:val="Footer"/>
    </w:pPr>
    <w:r>
      <w:t xml:space="preserve">Page </w:t>
    </w:r>
    <w:r>
      <w:fldChar w:fldCharType="begin"/>
    </w:r>
    <w:r>
      <w:instrText xml:space="preserve"> PAGE   \* MERGEFORMAT </w:instrText>
    </w:r>
    <w:r>
      <w:fldChar w:fldCharType="separate"/>
    </w:r>
    <w:r w:rsidR="00123A02">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BB7D5" w14:textId="77777777" w:rsidR="00D21363" w:rsidRDefault="00D21363">
      <w:pPr>
        <w:spacing w:after="0"/>
      </w:pPr>
      <w:r>
        <w:separator/>
      </w:r>
    </w:p>
  </w:footnote>
  <w:footnote w:type="continuationSeparator" w:id="0">
    <w:p w14:paraId="13CCD991" w14:textId="77777777" w:rsidR="00D21363" w:rsidRDefault="00D2136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1CE06208"/>
    <w:multiLevelType w:val="hybridMultilevel"/>
    <w:tmpl w:val="EB301126"/>
    <w:lvl w:ilvl="0" w:tplc="04090009">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
    <w:nsid w:val="1F1F14F1"/>
    <w:multiLevelType w:val="hybridMultilevel"/>
    <w:tmpl w:val="359E34C2"/>
    <w:lvl w:ilvl="0" w:tplc="35A45D44">
      <w:numFmt w:val="bullet"/>
      <w:lvlText w:val="-"/>
      <w:lvlJc w:val="left"/>
      <w:pPr>
        <w:ind w:left="830" w:hanging="360"/>
      </w:pPr>
      <w:rPr>
        <w:rFonts w:ascii="Endurance Pro" w:eastAsiaTheme="minorHAnsi" w:hAnsi="Endurance Pro" w:cs="Endurance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62832"/>
    <w:multiLevelType w:val="hybridMultilevel"/>
    <w:tmpl w:val="A134B338"/>
    <w:lvl w:ilvl="0" w:tplc="35A45D44">
      <w:numFmt w:val="bullet"/>
      <w:lvlText w:val="-"/>
      <w:lvlJc w:val="left"/>
      <w:pPr>
        <w:ind w:left="830" w:hanging="360"/>
      </w:pPr>
      <w:rPr>
        <w:rFonts w:ascii="Endurance Pro" w:eastAsiaTheme="minorHAnsi" w:hAnsi="Endurance Pro" w:cs="Endurance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606C9"/>
    <w:multiLevelType w:val="hybridMultilevel"/>
    <w:tmpl w:val="BC92E1A8"/>
    <w:lvl w:ilvl="0" w:tplc="35A45D44">
      <w:numFmt w:val="bullet"/>
      <w:lvlText w:val="-"/>
      <w:lvlJc w:val="left"/>
      <w:pPr>
        <w:ind w:left="830" w:hanging="360"/>
      </w:pPr>
      <w:rPr>
        <w:rFonts w:ascii="Endurance Pro" w:eastAsiaTheme="minorHAnsi" w:hAnsi="Endurance Pro" w:cs="Endurance Pro"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62"/>
    <w:rsid w:val="00021E62"/>
    <w:rsid w:val="00123A02"/>
    <w:rsid w:val="00273CE7"/>
    <w:rsid w:val="00596130"/>
    <w:rsid w:val="00727155"/>
    <w:rsid w:val="00A1235C"/>
    <w:rsid w:val="00A21B8D"/>
    <w:rsid w:val="00B2313A"/>
    <w:rsid w:val="00D2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FC52"/>
  <w15:chartTrackingRefBased/>
  <w15:docId w15:val="{CC09A867-3686-463B-8F75-00307A10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uiPriority w:val="34"/>
    <w:unhideWhenUsed/>
    <w:qFormat/>
    <w:rsid w:val="00273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neem\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AE9369C50440C9AB177FA19FBE3335"/>
        <w:category>
          <w:name w:val="General"/>
          <w:gallery w:val="placeholder"/>
        </w:category>
        <w:types>
          <w:type w:val="bbPlcHdr"/>
        </w:types>
        <w:behaviors>
          <w:behavior w:val="content"/>
        </w:behaviors>
        <w:guid w:val="{69A72BAE-41D4-40A2-8529-2A96B60D7385}"/>
      </w:docPartPr>
      <w:docPartBody>
        <w:p w:rsidR="00BC4577" w:rsidRDefault="0089768E">
          <w:pPr>
            <w:pStyle w:val="39AE9369C50440C9AB177FA19FBE3335"/>
          </w:pPr>
          <w:r>
            <w:t>[Your Name]</w:t>
          </w:r>
        </w:p>
      </w:docPartBody>
    </w:docPart>
    <w:docPart>
      <w:docPartPr>
        <w:name w:val="8F7802AE8312444A80A9C9B615DC3B33"/>
        <w:category>
          <w:name w:val="General"/>
          <w:gallery w:val="placeholder"/>
        </w:category>
        <w:types>
          <w:type w:val="bbPlcHdr"/>
        </w:types>
        <w:behaviors>
          <w:behavior w:val="content"/>
        </w:behaviors>
        <w:guid w:val="{FCE322BA-00AF-4125-8BE0-BF46DEFED96B}"/>
      </w:docPartPr>
      <w:docPartBody>
        <w:p w:rsidR="00BC4577" w:rsidRDefault="0089768E">
          <w:pPr>
            <w:pStyle w:val="8F7802AE8312444A80A9C9B615DC3B33"/>
          </w:pPr>
          <w:r>
            <w:t>[Address, City, ST  ZIP Code]</w:t>
          </w:r>
        </w:p>
      </w:docPartBody>
    </w:docPart>
    <w:docPart>
      <w:docPartPr>
        <w:name w:val="CA04B81F5E2743729C300BB9F3BF5B28"/>
        <w:category>
          <w:name w:val="General"/>
          <w:gallery w:val="placeholder"/>
        </w:category>
        <w:types>
          <w:type w:val="bbPlcHdr"/>
        </w:types>
        <w:behaviors>
          <w:behavior w:val="content"/>
        </w:behaviors>
        <w:guid w:val="{A158A732-B6F2-4EFE-9332-1262D1ED3CFE}"/>
      </w:docPartPr>
      <w:docPartBody>
        <w:p w:rsidR="00BC4577" w:rsidRDefault="0089768E">
          <w:pPr>
            <w:pStyle w:val="CA04B81F5E2743729C300BB9F3BF5B28"/>
          </w:pPr>
          <w:r>
            <w:t>[Telephone]</w:t>
          </w:r>
        </w:p>
      </w:docPartBody>
    </w:docPart>
    <w:docPart>
      <w:docPartPr>
        <w:name w:val="3A6D761A789A4CD98197A392CAD27390"/>
        <w:category>
          <w:name w:val="General"/>
          <w:gallery w:val="placeholder"/>
        </w:category>
        <w:types>
          <w:type w:val="bbPlcHdr"/>
        </w:types>
        <w:behaviors>
          <w:behavior w:val="content"/>
        </w:behaviors>
        <w:guid w:val="{40981866-B4DA-40F3-879A-67D7C6258E29}"/>
      </w:docPartPr>
      <w:docPartBody>
        <w:p w:rsidR="00BC4577" w:rsidRDefault="0089768E">
          <w:pPr>
            <w:pStyle w:val="3A6D761A789A4CD98197A392CAD27390"/>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Endurance Pro">
    <w:altName w:val="Luminari"/>
    <w:charset w:val="00"/>
    <w:family w:val="swiss"/>
    <w:pitch w:val="variable"/>
    <w:sig w:usb0="A00002AF"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8E"/>
    <w:rsid w:val="007B1FA7"/>
    <w:rsid w:val="0089768E"/>
    <w:rsid w:val="00BC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E9369C50440C9AB177FA19FBE3335">
    <w:name w:val="39AE9369C50440C9AB177FA19FBE3335"/>
  </w:style>
  <w:style w:type="paragraph" w:customStyle="1" w:styleId="8F7802AE8312444A80A9C9B615DC3B33">
    <w:name w:val="8F7802AE8312444A80A9C9B615DC3B33"/>
  </w:style>
  <w:style w:type="paragraph" w:customStyle="1" w:styleId="CA04B81F5E2743729C300BB9F3BF5B28">
    <w:name w:val="CA04B81F5E2743729C300BB9F3BF5B28"/>
  </w:style>
  <w:style w:type="paragraph" w:customStyle="1" w:styleId="3A6D761A789A4CD98197A392CAD27390">
    <w:name w:val="3A6D761A789A4CD98197A392CAD27390"/>
  </w:style>
  <w:style w:type="paragraph" w:customStyle="1" w:styleId="318AE2091BFC4005AE3C4407A546C9FF">
    <w:name w:val="318AE2091BFC4005AE3C4407A546C9FF"/>
  </w:style>
  <w:style w:type="paragraph" w:customStyle="1" w:styleId="E8AA52AE5065491BB6E8895CB2C7738F">
    <w:name w:val="E8AA52AE5065491BB6E8895CB2C7738F"/>
  </w:style>
  <w:style w:type="paragraph" w:customStyle="1" w:styleId="7B5BF0AFFDA24912A5345A3BEB84C468">
    <w:name w:val="7B5BF0AFFDA24912A5345A3BEB84C468"/>
  </w:style>
  <w:style w:type="paragraph" w:customStyle="1" w:styleId="8FEB4B3932C04959B7BC143A9BC47D4B">
    <w:name w:val="8FEB4B3932C04959B7BC143A9BC47D4B"/>
  </w:style>
  <w:style w:type="paragraph" w:customStyle="1" w:styleId="5801DE89E2644CDDAB2E764869E91ABE">
    <w:name w:val="5801DE89E2644CDDAB2E764869E91ABE"/>
  </w:style>
  <w:style w:type="character" w:styleId="PlaceholderText">
    <w:name w:val="Placeholder Text"/>
    <w:basedOn w:val="DefaultParagraphFont"/>
    <w:uiPriority w:val="99"/>
    <w:semiHidden/>
    <w:rsid w:val="0089768E"/>
    <w:rPr>
      <w:color w:val="808080"/>
    </w:rPr>
  </w:style>
  <w:style w:type="paragraph" w:customStyle="1" w:styleId="A1CF6DF293E8434E8A0C8CF42BD5FA4D">
    <w:name w:val="A1CF6DF293E8434E8A0C8CF42BD5FA4D"/>
  </w:style>
  <w:style w:type="paragraph" w:customStyle="1" w:styleId="D7F7D8A8538B452C9D3320D492C093CD">
    <w:name w:val="D7F7D8A8538B452C9D3320D492C093CD"/>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6C0EEDD05E1C451A9A572E7D9C3958E8">
    <w:name w:val="6C0EEDD05E1C451A9A572E7D9C3958E8"/>
  </w:style>
  <w:style w:type="paragraph" w:customStyle="1" w:styleId="2E71D48C50C5434182886A2E76C5896C">
    <w:name w:val="2E71D48C50C5434182886A2E76C5896C"/>
  </w:style>
  <w:style w:type="paragraph" w:customStyle="1" w:styleId="75E7C6899A364D49AA2D43C9A76A467A">
    <w:name w:val="75E7C6899A364D49AA2D43C9A76A467A"/>
  </w:style>
  <w:style w:type="paragraph" w:customStyle="1" w:styleId="64C03271CD1744259A79217D492AD409">
    <w:name w:val="64C03271CD1744259A79217D492AD409"/>
  </w:style>
  <w:style w:type="paragraph" w:customStyle="1" w:styleId="F71DE56A6FE14EA9A2EDBAF2F1F67F15">
    <w:name w:val="F71DE56A6FE14EA9A2EDBAF2F1F67F15"/>
  </w:style>
  <w:style w:type="paragraph" w:customStyle="1" w:styleId="B3204E5444E6415CA36540577D1C288C">
    <w:name w:val="B3204E5444E6415CA36540577D1C288C"/>
  </w:style>
  <w:style w:type="paragraph" w:customStyle="1" w:styleId="13BEF26B8EE149E49E1C2B6CC606435E">
    <w:name w:val="13BEF26B8EE149E49E1C2B6CC606435E"/>
  </w:style>
  <w:style w:type="paragraph" w:customStyle="1" w:styleId="0500B5AD340D4487AD226AB24BCB7C40">
    <w:name w:val="0500B5AD340D4487AD226AB24BCB7C40"/>
    <w:rsid w:val="0089768E"/>
  </w:style>
  <w:style w:type="paragraph" w:customStyle="1" w:styleId="9647EBB6C9884FAEAA21842158CB6BB4">
    <w:name w:val="9647EBB6C9884FAEAA21842158CB6BB4"/>
    <w:rsid w:val="0089768E"/>
  </w:style>
  <w:style w:type="paragraph" w:customStyle="1" w:styleId="5E9DC2F190584A818609C417F2E3592F">
    <w:name w:val="5E9DC2F190584A818609C417F2E3592F"/>
    <w:rsid w:val="0089768E"/>
  </w:style>
  <w:style w:type="paragraph" w:customStyle="1" w:styleId="F068750467594BF88BC1F50FF82DB13D">
    <w:name w:val="F068750467594BF88BC1F50FF82DB13D"/>
    <w:rsid w:val="0089768E"/>
  </w:style>
  <w:style w:type="paragraph" w:customStyle="1" w:styleId="CD98AD6DB2B948BC9BDB2F0220ADD4A4">
    <w:name w:val="CD98AD6DB2B948BC9BDB2F0220ADD4A4"/>
    <w:rsid w:val="00897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[1000 Lilly Pad ln, Leander, TX, 78641]</CompanyAddress>
  <CompanyPhone>512-299-2752</CompanyPhone>
  <CompanyFax/>
  <CompanyEmail>tasneemerwa@gmail.com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C:\Users\Tasneem\AppData\Roaming\Microsoft\Templates\Resume (color).dotx</Template>
  <TotalTime>25</TotalTime>
  <Pages>4</Pages>
  <Words>917</Words>
  <Characters>5228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Tasneem Erwa</dc:creator>
  <cp:keywords/>
  <cp:lastModifiedBy>Haythem Hammour</cp:lastModifiedBy>
  <cp:revision>3</cp:revision>
  <dcterms:created xsi:type="dcterms:W3CDTF">2016-03-01T14:13:00Z</dcterms:created>
  <dcterms:modified xsi:type="dcterms:W3CDTF">2016-03-04T03:08:00Z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